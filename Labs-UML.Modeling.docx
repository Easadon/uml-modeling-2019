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226A" w14:textId="13FAB4DB" w:rsidR="004345EC" w:rsidRDefault="009F62ED" w:rsidP="00AD3E0E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信息科学技术学院</w:t>
      </w:r>
      <w:r w:rsidR="004345EC"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4345EC" w14:paraId="1001B4DC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7E053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14:paraId="7999E39E" w14:textId="5AD95E41" w:rsidR="004345EC" w:rsidRDefault="00406DF5" w:rsidP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UML</w:t>
            </w:r>
            <w:r>
              <w:rPr>
                <w:rFonts w:hint="eastAsia"/>
                <w:b/>
                <w:sz w:val="28"/>
                <w:szCs w:val="28"/>
              </w:rPr>
              <w:t>与可视化建模</w:t>
            </w:r>
          </w:p>
        </w:tc>
        <w:tc>
          <w:tcPr>
            <w:tcW w:w="1533" w:type="dxa"/>
            <w:gridSpan w:val="2"/>
            <w:vAlign w:val="bottom"/>
          </w:tcPr>
          <w:p w14:paraId="1FBE14CB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5A3074E7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</w:tr>
      <w:tr w:rsidR="004345EC" w14:paraId="3AE92D44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8427D3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4F8A390" w14:textId="5C2D0A7E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1533" w:type="dxa"/>
            <w:gridSpan w:val="2"/>
            <w:vAlign w:val="bottom"/>
          </w:tcPr>
          <w:p w14:paraId="31A7CA5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D095AB3" w14:textId="77777777" w:rsidR="004345EC" w:rsidRDefault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 w:rsidR="0080657B" w14:paraId="15D24C86" w14:textId="77777777" w:rsidTr="00C21A0D"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1E7A51F0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14:paraId="55A61B8F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bottom"/>
          </w:tcPr>
          <w:p w14:paraId="607C1FB4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14:paraId="14D925AB" w14:textId="77777777" w:rsidR="004345EC" w:rsidRPr="002E4B3B" w:rsidRDefault="004345EC" w:rsidP="00B076F7">
            <w:pPr>
              <w:spacing w:beforeLines="50" w:before="156" w:line="0" w:lineRule="atLeast"/>
              <w:rPr>
                <w:b/>
                <w:sz w:val="24"/>
              </w:rPr>
            </w:pPr>
          </w:p>
        </w:tc>
        <w:tc>
          <w:tcPr>
            <w:tcW w:w="992" w:type="dxa"/>
            <w:vAlign w:val="bottom"/>
          </w:tcPr>
          <w:p w14:paraId="6986CC76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735EC5AC" w14:textId="516C74C8" w:rsidR="004345EC" w:rsidRDefault="002562B7" w:rsidP="009F62ED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201</w:t>
            </w:r>
            <w:r w:rsidR="009F62ED">
              <w:rPr>
                <w:rFonts w:hint="eastAsia"/>
                <w:b/>
                <w:sz w:val="24"/>
              </w:rPr>
              <w:t>9</w:t>
            </w:r>
            <w:r w:rsidR="00426525">
              <w:rPr>
                <w:rFonts w:hint="eastAsia"/>
                <w:b/>
                <w:sz w:val="24"/>
              </w:rPr>
              <w:t>.?.?</w:t>
            </w:r>
            <w:proofErr w:type="gramEnd"/>
          </w:p>
        </w:tc>
      </w:tr>
      <w:tr w:rsidR="004345EC" w14:paraId="5F0BB11F" w14:textId="77777777" w:rsidTr="0080657B">
        <w:tc>
          <w:tcPr>
            <w:tcW w:w="842" w:type="dxa"/>
            <w:tcBorders>
              <w:bottom w:val="single" w:sz="18" w:space="0" w:color="auto"/>
            </w:tcBorders>
          </w:tcPr>
          <w:p w14:paraId="3FCE800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7012741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14:paraId="0EFC979C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14:paraId="0B50FBE4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14:paraId="3CDC007E" w14:textId="77777777" w:rsidR="004345EC" w:rsidRDefault="004345EC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5E96D9D0" w14:textId="77777777" w:rsidR="004345EC" w:rsidRDefault="004345EC"/>
    <w:p w14:paraId="5C2EDB73" w14:textId="77777777" w:rsidR="004345EC" w:rsidRDefault="004345EC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0CA5B148" w14:textId="77777777" w:rsidR="004345EC" w:rsidRDefault="004345EC">
      <w:pPr>
        <w:snapToGrid w:val="0"/>
        <w:spacing w:line="360" w:lineRule="auto"/>
        <w:outlineLvl w:val="0"/>
        <w:rPr>
          <w:sz w:val="24"/>
        </w:rPr>
      </w:pPr>
      <w:r>
        <w:rPr>
          <w:rFonts w:hint="eastAsia"/>
        </w:rPr>
        <w:t xml:space="preserve">     </w:t>
      </w:r>
      <w:r w:rsidR="00E15D34">
        <w:rPr>
          <w:rFonts w:hint="eastAsia"/>
        </w:rPr>
        <w:t>掌握</w:t>
      </w:r>
      <w:r w:rsidR="00D43827">
        <w:rPr>
          <w:rFonts w:hint="eastAsia"/>
        </w:rPr>
        <w:t>基于</w:t>
      </w:r>
      <w:r w:rsidR="00D43827">
        <w:rPr>
          <w:rFonts w:hint="eastAsia"/>
        </w:rPr>
        <w:t>UML 2.0</w:t>
      </w:r>
      <w:r w:rsidR="00D43827">
        <w:rPr>
          <w:rFonts w:hint="eastAsia"/>
        </w:rPr>
        <w:t>的</w:t>
      </w:r>
      <w:r w:rsidR="00E15D34">
        <w:rPr>
          <w:rFonts w:hint="eastAsia"/>
        </w:rPr>
        <w:t>建模概念与方法</w:t>
      </w:r>
      <w:r w:rsidR="00D43827">
        <w:rPr>
          <w:rFonts w:hint="eastAsia"/>
        </w:rPr>
        <w:t>，掌握各种</w:t>
      </w:r>
      <w:r w:rsidR="00D43827">
        <w:rPr>
          <w:rFonts w:hint="eastAsia"/>
        </w:rPr>
        <w:t>UML</w:t>
      </w:r>
      <w:r w:rsidR="00D43827">
        <w:rPr>
          <w:rFonts w:hint="eastAsia"/>
        </w:rPr>
        <w:t>图的概念与画法，其中包括用例图、活动图、类图、顺序图、组件图和状态图等</w:t>
      </w:r>
      <w:r>
        <w:rPr>
          <w:rFonts w:hint="eastAsia"/>
        </w:rPr>
        <w:t>。</w:t>
      </w:r>
    </w:p>
    <w:p w14:paraId="4B8EDD37" w14:textId="77777777" w:rsidR="004345EC" w:rsidRDefault="004345EC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二、实验设备与环境</w:t>
      </w:r>
    </w:p>
    <w:p w14:paraId="42C95A73" w14:textId="2C7AF407" w:rsidR="004345EC" w:rsidRDefault="00824C1D" w:rsidP="007520A6">
      <w:pPr>
        <w:snapToGrid w:val="0"/>
        <w:spacing w:line="360" w:lineRule="auto"/>
        <w:ind w:firstLine="520"/>
        <w:outlineLvl w:val="0"/>
      </w:pPr>
      <w:r w:rsidRPr="00824C1D">
        <w:rPr>
          <w:rFonts w:hint="eastAsia"/>
        </w:rPr>
        <w:t>操作系统</w:t>
      </w:r>
      <w:r>
        <w:rPr>
          <w:rFonts w:hint="eastAsia"/>
        </w:rPr>
        <w:t>：</w:t>
      </w:r>
      <w:r>
        <w:rPr>
          <w:rFonts w:hint="eastAsia"/>
        </w:rPr>
        <w:t>Windows 7</w:t>
      </w:r>
      <w:r>
        <w:rPr>
          <w:rFonts w:hint="eastAsia"/>
        </w:rPr>
        <w:t>；建模工具：</w:t>
      </w:r>
      <w:proofErr w:type="spellStart"/>
      <w:r>
        <w:rPr>
          <w:rFonts w:hint="eastAsia"/>
        </w:rPr>
        <w:t>StarUML</w:t>
      </w:r>
      <w:proofErr w:type="spellEnd"/>
      <w:r w:rsidR="004345EC">
        <w:rPr>
          <w:rFonts w:hint="eastAsia"/>
        </w:rPr>
        <w:t>。</w:t>
      </w:r>
    </w:p>
    <w:p w14:paraId="2D72E9AA" w14:textId="5D8194A5" w:rsidR="007520A6" w:rsidRDefault="007520A6" w:rsidP="007520A6">
      <w:pPr>
        <w:snapToGrid w:val="0"/>
        <w:spacing w:line="360" w:lineRule="auto"/>
        <w:outlineLvl w:val="0"/>
      </w:pPr>
      <w:r>
        <w:rPr>
          <w:rFonts w:hint="eastAsia"/>
          <w:b/>
          <w:sz w:val="24"/>
        </w:rPr>
        <w:t>四、</w:t>
      </w:r>
      <w:r w:rsidRPr="007520A6">
        <w:rPr>
          <w:rFonts w:hint="eastAsia"/>
          <w:b/>
          <w:sz w:val="24"/>
        </w:rPr>
        <w:t>实验要求</w:t>
      </w:r>
    </w:p>
    <w:p w14:paraId="0FB78239" w14:textId="75438AF6" w:rsidR="007520A6" w:rsidRDefault="005E38B1" w:rsidP="005E38B1">
      <w:pPr>
        <w:snapToGrid w:val="0"/>
        <w:spacing w:line="360" w:lineRule="auto"/>
        <w:ind w:firstLineChars="200" w:firstLine="420"/>
        <w:outlineLvl w:val="0"/>
      </w:pPr>
      <w:r>
        <w:rPr>
          <w:rFonts w:hint="eastAsia"/>
        </w:rPr>
        <w:t xml:space="preserve">1. </w:t>
      </w:r>
      <w:r w:rsidR="00645180" w:rsidRPr="00645180">
        <w:rPr>
          <w:rFonts w:hint="eastAsia"/>
        </w:rPr>
        <w:t>实验</w:t>
      </w:r>
      <w:r w:rsidR="00645180">
        <w:rPr>
          <w:rFonts w:hint="eastAsia"/>
        </w:rPr>
        <w:t>及实验</w:t>
      </w:r>
      <w:r w:rsidR="00645180" w:rsidRPr="00645180">
        <w:rPr>
          <w:rFonts w:hint="eastAsia"/>
        </w:rPr>
        <w:t>报告</w:t>
      </w:r>
      <w:r w:rsidR="00645180">
        <w:rPr>
          <w:rFonts w:hint="eastAsia"/>
        </w:rPr>
        <w:t>以增量方式</w:t>
      </w:r>
      <w:r w:rsidR="007B3808">
        <w:rPr>
          <w:rFonts w:hint="eastAsia"/>
        </w:rPr>
        <w:t>完成，每次作业都在上一次作业的基础上完成</w:t>
      </w:r>
      <w:bookmarkStart w:id="0" w:name="_GoBack"/>
      <w:bookmarkEnd w:id="0"/>
      <w:r>
        <w:rPr>
          <w:rFonts w:hint="eastAsia"/>
        </w:rPr>
        <w:t>；</w:t>
      </w:r>
    </w:p>
    <w:p w14:paraId="7E488388" w14:textId="7E07EFB9" w:rsidR="005E38B1" w:rsidRDefault="005E38B1" w:rsidP="005E38B1">
      <w:pPr>
        <w:snapToGrid w:val="0"/>
        <w:spacing w:line="360" w:lineRule="auto"/>
        <w:ind w:firstLineChars="200" w:firstLine="420"/>
        <w:outlineLvl w:val="0"/>
      </w:pPr>
      <w:r>
        <w:rPr>
          <w:rFonts w:hint="eastAsia"/>
        </w:rPr>
        <w:t xml:space="preserve">2. </w:t>
      </w:r>
      <w:r w:rsidR="00132706">
        <w:rPr>
          <w:rFonts w:hint="eastAsia"/>
        </w:rPr>
        <w:t>请将实验报告中“占位符”信息替换为自己的实验相关信息；</w:t>
      </w:r>
    </w:p>
    <w:p w14:paraId="4A3772C8" w14:textId="44A0B2D9" w:rsidR="000626E5" w:rsidRPr="00645180" w:rsidRDefault="000626E5" w:rsidP="005E38B1">
      <w:pPr>
        <w:snapToGrid w:val="0"/>
        <w:spacing w:line="360" w:lineRule="auto"/>
        <w:ind w:firstLineChars="200" w:firstLine="420"/>
        <w:outlineLvl w:val="0"/>
      </w:pPr>
      <w:r>
        <w:rPr>
          <w:rFonts w:hint="eastAsia"/>
        </w:rPr>
        <w:t xml:space="preserve">3. </w:t>
      </w:r>
      <w:r>
        <w:rPr>
          <w:rFonts w:hint="eastAsia"/>
        </w:rPr>
        <w:t>请认真撰写实验体会</w:t>
      </w:r>
      <w:r w:rsidR="00296D5D">
        <w:rPr>
          <w:rFonts w:hint="eastAsia"/>
        </w:rPr>
        <w:t>，</w:t>
      </w:r>
      <w:r w:rsidR="00FB41D4">
        <w:rPr>
          <w:rFonts w:hint="eastAsia"/>
        </w:rPr>
        <w:t>按『教学助理』微信小程序要求发送作业</w:t>
      </w:r>
      <w:r>
        <w:rPr>
          <w:rFonts w:hint="eastAsia"/>
        </w:rPr>
        <w:t>。</w:t>
      </w:r>
    </w:p>
    <w:p w14:paraId="419FD4F4" w14:textId="34CB9659" w:rsidR="006932D2" w:rsidRPr="003628FC" w:rsidRDefault="00645180" w:rsidP="003628FC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4345EC">
        <w:rPr>
          <w:rFonts w:hint="eastAsia"/>
          <w:b/>
          <w:sz w:val="24"/>
        </w:rPr>
        <w:t>、实验内容、程序清单及运行结果</w:t>
      </w:r>
    </w:p>
    <w:p w14:paraId="2BB9730D" w14:textId="21CF9BD0" w:rsidR="006932D2" w:rsidRDefault="006932D2" w:rsidP="0053692E">
      <w:pPr>
        <w:snapToGrid w:val="0"/>
        <w:spacing w:line="360" w:lineRule="auto"/>
        <w:ind w:firstLine="360"/>
        <w:outlineLvl w:val="0"/>
      </w:pPr>
      <w:r w:rsidRPr="00093F56">
        <w:rPr>
          <w:rFonts w:hint="eastAsia"/>
          <w:shd w:val="pct15" w:color="auto" w:fill="FFFFFF"/>
        </w:rPr>
        <w:t>&lt;</w:t>
      </w:r>
      <w:r w:rsidRPr="00093F56">
        <w:rPr>
          <w:rFonts w:hint="eastAsia"/>
          <w:shd w:val="pct15" w:color="auto" w:fill="FFFFFF"/>
        </w:rPr>
        <w:t>此处说明您所选题目</w:t>
      </w:r>
      <w:r w:rsidR="005F1898">
        <w:rPr>
          <w:rFonts w:hint="eastAsia"/>
          <w:shd w:val="pct15" w:color="auto" w:fill="FFFFFF"/>
        </w:rPr>
        <w:t>及功能说明</w:t>
      </w:r>
      <w:r w:rsidRPr="00093F56">
        <w:rPr>
          <w:rFonts w:hint="eastAsia"/>
          <w:shd w:val="pct15" w:color="auto" w:fill="FFFFFF"/>
        </w:rPr>
        <w:t>。</w:t>
      </w:r>
      <w:r w:rsidRPr="00093F56">
        <w:rPr>
          <w:rFonts w:hint="eastAsia"/>
          <w:shd w:val="pct15" w:color="auto" w:fill="FFFFFF"/>
        </w:rPr>
        <w:t>&gt;</w:t>
      </w:r>
    </w:p>
    <w:p w14:paraId="047F8E78" w14:textId="603D2D6C" w:rsidR="006932D2" w:rsidRPr="00C404F4" w:rsidRDefault="00CD2015" w:rsidP="006932D2">
      <w:pPr>
        <w:numPr>
          <w:ilvl w:val="0"/>
          <w:numId w:val="2"/>
        </w:numPr>
        <w:spacing w:line="360" w:lineRule="auto"/>
        <w:rPr>
          <w:b/>
        </w:rPr>
      </w:pPr>
      <w:r>
        <w:rPr>
          <w:rFonts w:hint="eastAsia"/>
          <w:b/>
        </w:rPr>
        <w:t>实验一：需求</w:t>
      </w:r>
      <w:r w:rsidR="006932D2">
        <w:rPr>
          <w:rFonts w:hint="eastAsia"/>
          <w:b/>
        </w:rPr>
        <w:t>建模</w:t>
      </w:r>
      <w:r w:rsidR="006932D2">
        <w:rPr>
          <w:rFonts w:hint="eastAsia"/>
          <w:b/>
        </w:rPr>
        <w:t xml:space="preserve"> - </w:t>
      </w:r>
      <w:r w:rsidR="006932D2" w:rsidRPr="00C404F4">
        <w:rPr>
          <w:rFonts w:hint="eastAsia"/>
          <w:b/>
        </w:rPr>
        <w:t>用例</w:t>
      </w:r>
      <w:r w:rsidR="006932D2">
        <w:rPr>
          <w:rFonts w:hint="eastAsia"/>
          <w:b/>
        </w:rPr>
        <w:t>模型</w:t>
      </w:r>
    </w:p>
    <w:p w14:paraId="2C8955C8" w14:textId="77777777" w:rsidR="006932D2" w:rsidRDefault="00B648CB" w:rsidP="006932D2">
      <w:pPr>
        <w:spacing w:line="360" w:lineRule="auto"/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7186CA1E" wp14:editId="5B04D21D">
            <wp:extent cx="3048000" cy="1524000"/>
            <wp:effectExtent l="0" t="0" r="0" b="0"/>
            <wp:docPr id="2" name="图片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985F" w14:textId="2D684A6B" w:rsidR="006932D2" w:rsidRDefault="006932D2" w:rsidP="006932D2">
      <w:pPr>
        <w:spacing w:line="360" w:lineRule="auto"/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93F56">
        <w:rPr>
          <w:rFonts w:hint="eastAsia"/>
        </w:rPr>
        <w:t>？？</w:t>
      </w:r>
      <w:r>
        <w:rPr>
          <w:rFonts w:hint="eastAsia"/>
        </w:rPr>
        <w:t>用例图</w:t>
      </w:r>
    </w:p>
    <w:p w14:paraId="36AF7CFF" w14:textId="77777777" w:rsidR="00993014" w:rsidRDefault="00993014" w:rsidP="006932D2">
      <w:pPr>
        <w:spacing w:line="360" w:lineRule="auto"/>
        <w:ind w:left="360"/>
        <w:jc w:val="left"/>
      </w:pPr>
    </w:p>
    <w:p w14:paraId="055B069A" w14:textId="77777777" w:rsidR="00993014" w:rsidRDefault="00993014" w:rsidP="006932D2">
      <w:pPr>
        <w:spacing w:line="360" w:lineRule="auto"/>
        <w:ind w:left="360"/>
        <w:jc w:val="left"/>
      </w:pPr>
    </w:p>
    <w:p w14:paraId="1018EBC2" w14:textId="77777777" w:rsidR="00993014" w:rsidRDefault="00993014" w:rsidP="006932D2">
      <w:pPr>
        <w:spacing w:line="360" w:lineRule="auto"/>
        <w:ind w:left="360"/>
        <w:jc w:val="left"/>
      </w:pPr>
    </w:p>
    <w:p w14:paraId="27193297" w14:textId="77777777" w:rsidR="00993014" w:rsidRDefault="00993014" w:rsidP="006932D2">
      <w:pPr>
        <w:spacing w:line="360" w:lineRule="auto"/>
        <w:ind w:left="360"/>
        <w:jc w:val="left"/>
      </w:pPr>
    </w:p>
    <w:p w14:paraId="0CB69EC7" w14:textId="77777777" w:rsidR="00993014" w:rsidRDefault="00993014" w:rsidP="006932D2">
      <w:pPr>
        <w:spacing w:line="360" w:lineRule="auto"/>
        <w:ind w:left="360"/>
        <w:jc w:val="left"/>
      </w:pPr>
    </w:p>
    <w:p w14:paraId="54F5FC8D" w14:textId="77777777" w:rsidR="00993014" w:rsidRDefault="00993014" w:rsidP="006932D2">
      <w:pPr>
        <w:spacing w:line="360" w:lineRule="auto"/>
        <w:ind w:left="360"/>
        <w:jc w:val="left"/>
      </w:pPr>
    </w:p>
    <w:p w14:paraId="7BE69944" w14:textId="77777777" w:rsidR="00993014" w:rsidRDefault="00993014" w:rsidP="006932D2">
      <w:pPr>
        <w:spacing w:line="360" w:lineRule="auto"/>
        <w:ind w:left="360"/>
        <w:jc w:val="left"/>
      </w:pPr>
    </w:p>
    <w:p w14:paraId="175E4FA1" w14:textId="77777777" w:rsidR="006932D2" w:rsidRDefault="006932D2" w:rsidP="006932D2">
      <w:pPr>
        <w:spacing w:line="360" w:lineRule="auto"/>
        <w:ind w:left="360"/>
        <w:jc w:val="left"/>
      </w:pPr>
      <w:r>
        <w:rPr>
          <w:rFonts w:hint="eastAsia"/>
        </w:rPr>
        <w:lastRenderedPageBreak/>
        <w:t>注：用例规约内容及项目可自行增加。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6146"/>
      </w:tblGrid>
      <w:tr w:rsidR="006932D2" w14:paraId="7C7A66CD" w14:textId="77777777" w:rsidTr="00646839">
        <w:tc>
          <w:tcPr>
            <w:tcW w:w="1591" w:type="dxa"/>
            <w:shd w:val="clear" w:color="auto" w:fill="auto"/>
          </w:tcPr>
          <w:p w14:paraId="1821822C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14:paraId="588B8BAE" w14:textId="71828183" w:rsidR="006932D2" w:rsidRDefault="006932D2" w:rsidP="00646839">
            <w:pPr>
              <w:spacing w:line="360" w:lineRule="auto"/>
            </w:pPr>
          </w:p>
        </w:tc>
      </w:tr>
      <w:tr w:rsidR="006932D2" w14:paraId="2CD491BD" w14:textId="77777777" w:rsidTr="00AA4FE4">
        <w:trPr>
          <w:trHeight w:val="466"/>
        </w:trPr>
        <w:tc>
          <w:tcPr>
            <w:tcW w:w="1591" w:type="dxa"/>
            <w:shd w:val="clear" w:color="auto" w:fill="auto"/>
          </w:tcPr>
          <w:p w14:paraId="7EC6C972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14:paraId="2B2B07BC" w14:textId="370EEF8E" w:rsidR="006932D2" w:rsidRDefault="00993014" w:rsidP="00646839">
            <w:pPr>
              <w:spacing w:line="360" w:lineRule="auto"/>
            </w:pPr>
            <w:r>
              <w:rPr>
                <w:rFonts w:hint="eastAsia"/>
              </w:rPr>
              <w:t>下订单</w:t>
            </w:r>
          </w:p>
        </w:tc>
      </w:tr>
      <w:tr w:rsidR="006932D2" w14:paraId="25F2EAFC" w14:textId="77777777" w:rsidTr="00646839">
        <w:tc>
          <w:tcPr>
            <w:tcW w:w="1591" w:type="dxa"/>
            <w:shd w:val="clear" w:color="auto" w:fill="auto"/>
          </w:tcPr>
          <w:p w14:paraId="71E7BC59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14:paraId="6231A77A" w14:textId="77777777" w:rsidR="006932D2" w:rsidRDefault="006932D2" w:rsidP="00646839">
            <w:pPr>
              <w:spacing w:line="360" w:lineRule="auto"/>
            </w:pPr>
          </w:p>
        </w:tc>
      </w:tr>
      <w:tr w:rsidR="006932D2" w14:paraId="69A2F62D" w14:textId="77777777" w:rsidTr="00646839">
        <w:tc>
          <w:tcPr>
            <w:tcW w:w="1591" w:type="dxa"/>
            <w:shd w:val="clear" w:color="auto" w:fill="auto"/>
          </w:tcPr>
          <w:p w14:paraId="732D7C18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14:paraId="32FE878D" w14:textId="74EBCED1" w:rsidR="006932D2" w:rsidRDefault="00993014" w:rsidP="00993014">
            <w:pPr>
              <w:spacing w:line="360" w:lineRule="auto"/>
            </w:pPr>
            <w:r>
              <w:rPr>
                <w:rFonts w:hint="eastAsia"/>
              </w:rPr>
              <w:t>买家已经登录，并找到一个想买商品</w:t>
            </w:r>
          </w:p>
        </w:tc>
      </w:tr>
      <w:tr w:rsidR="006932D2" w14:paraId="47166EED" w14:textId="77777777" w:rsidTr="00646839">
        <w:trPr>
          <w:trHeight w:val="932"/>
        </w:trPr>
        <w:tc>
          <w:tcPr>
            <w:tcW w:w="1591" w:type="dxa"/>
            <w:shd w:val="clear" w:color="auto" w:fill="auto"/>
          </w:tcPr>
          <w:p w14:paraId="2BCB00E7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14:paraId="2F9E82E2" w14:textId="50FD2001" w:rsidR="00AA4FE4" w:rsidRDefault="00993014" w:rsidP="00993014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</w:pPr>
            <w:r w:rsidRPr="00165E1F">
              <w:rPr>
                <w:rFonts w:hint="eastAsia"/>
                <w:u w:val="single"/>
              </w:rPr>
              <w:t>买家</w:t>
            </w:r>
            <w:r>
              <w:rPr>
                <w:rFonts w:hint="eastAsia"/>
              </w:rPr>
              <w:t>选择规格、购买数量，点击“购买”按钮；</w:t>
            </w:r>
          </w:p>
          <w:p w14:paraId="25EE6E9E" w14:textId="6FECEB75" w:rsidR="00993014" w:rsidRDefault="00993014" w:rsidP="00993014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</w:pPr>
            <w:r w:rsidRPr="00165E1F">
              <w:rPr>
                <w:rFonts w:hint="eastAsia"/>
                <w:u w:val="single"/>
              </w:rPr>
              <w:t>系统</w:t>
            </w:r>
            <w:r>
              <w:rPr>
                <w:rFonts w:hint="eastAsia"/>
              </w:rPr>
              <w:t>检查订单信息</w:t>
            </w:r>
            <w:r w:rsidRPr="00165E1F">
              <w:rPr>
                <w:rFonts w:hint="eastAsia"/>
                <w:u w:val="single"/>
              </w:rPr>
              <w:t>合格</w:t>
            </w:r>
            <w:r>
              <w:rPr>
                <w:rFonts w:hint="eastAsia"/>
              </w:rPr>
              <w:t>，创建一条订单记录，显示下单成功。</w:t>
            </w:r>
          </w:p>
        </w:tc>
      </w:tr>
      <w:tr w:rsidR="006932D2" w14:paraId="6ACC7F10" w14:textId="77777777" w:rsidTr="00646839">
        <w:tc>
          <w:tcPr>
            <w:tcW w:w="1591" w:type="dxa"/>
            <w:shd w:val="clear" w:color="auto" w:fill="auto"/>
          </w:tcPr>
          <w:p w14:paraId="42AA5789" w14:textId="1CA0E2C4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14:paraId="72B6A09F" w14:textId="345F7CCB" w:rsidR="006932D2" w:rsidRDefault="00993014" w:rsidP="00165E1F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系统检查发现购买数量</w:t>
            </w:r>
            <w:r w:rsidR="00165E1F" w:rsidRPr="00165E1F">
              <w:rPr>
                <w:rFonts w:hint="eastAsia"/>
                <w:u w:val="single"/>
              </w:rPr>
              <w:t>小于</w:t>
            </w:r>
            <w:r w:rsidRPr="00165E1F">
              <w:rPr>
                <w:rFonts w:hint="eastAsia"/>
                <w:u w:val="single"/>
              </w:rPr>
              <w:t>0</w:t>
            </w:r>
            <w:r>
              <w:rPr>
                <w:rFonts w:hint="eastAsia"/>
              </w:rPr>
              <w:t>，</w:t>
            </w:r>
            <w:r w:rsidR="00165E1F">
              <w:rPr>
                <w:rFonts w:hint="eastAsia"/>
              </w:rPr>
              <w:t>提示数量不对；</w:t>
            </w:r>
          </w:p>
          <w:p w14:paraId="1BECE9A7" w14:textId="645A04C9" w:rsidR="00165E1F" w:rsidRDefault="00165E1F" w:rsidP="00165E1F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系统检查发现购买数量大于库存量，提示库存不够；</w:t>
            </w:r>
          </w:p>
        </w:tc>
      </w:tr>
      <w:tr w:rsidR="006932D2" w14:paraId="3AFC75B4" w14:textId="77777777" w:rsidTr="00646839">
        <w:tc>
          <w:tcPr>
            <w:tcW w:w="1591" w:type="dxa"/>
            <w:shd w:val="clear" w:color="auto" w:fill="auto"/>
          </w:tcPr>
          <w:p w14:paraId="42336905" w14:textId="633CF3BD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14:paraId="4950C759" w14:textId="77777777" w:rsidR="006932D2" w:rsidRDefault="006932D2" w:rsidP="00646839">
            <w:pPr>
              <w:spacing w:line="360" w:lineRule="auto"/>
            </w:pPr>
          </w:p>
        </w:tc>
      </w:tr>
    </w:tbl>
    <w:p w14:paraId="023C421A" w14:textId="77777777" w:rsidR="006932D2" w:rsidRDefault="006932D2" w:rsidP="006932D2">
      <w:pPr>
        <w:spacing w:line="360" w:lineRule="auto"/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6146"/>
      </w:tblGrid>
      <w:tr w:rsidR="006932D2" w14:paraId="15A63EB0" w14:textId="77777777" w:rsidTr="00646839">
        <w:tc>
          <w:tcPr>
            <w:tcW w:w="1591" w:type="dxa"/>
            <w:shd w:val="clear" w:color="auto" w:fill="auto"/>
          </w:tcPr>
          <w:p w14:paraId="5CC08C67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14:paraId="61D724A8" w14:textId="65AD58F6" w:rsidR="006932D2" w:rsidRDefault="00B55384" w:rsidP="00646839">
            <w:pPr>
              <w:spacing w:line="360" w:lineRule="auto"/>
            </w:pPr>
            <w:r>
              <w:rPr>
                <w:rFonts w:hint="eastAsia"/>
              </w:rPr>
              <w:t>UC002</w:t>
            </w:r>
          </w:p>
        </w:tc>
      </w:tr>
      <w:tr w:rsidR="006932D2" w14:paraId="49B4BAE1" w14:textId="77777777" w:rsidTr="00646839">
        <w:tc>
          <w:tcPr>
            <w:tcW w:w="1591" w:type="dxa"/>
            <w:shd w:val="clear" w:color="auto" w:fill="auto"/>
          </w:tcPr>
          <w:p w14:paraId="25BFB0DE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14:paraId="45F100B3" w14:textId="77777777" w:rsidR="006932D2" w:rsidRDefault="006932D2" w:rsidP="00646839">
            <w:pPr>
              <w:spacing w:line="360" w:lineRule="auto"/>
            </w:pPr>
          </w:p>
        </w:tc>
      </w:tr>
      <w:tr w:rsidR="006932D2" w14:paraId="397AA1DB" w14:textId="77777777" w:rsidTr="00646839">
        <w:tc>
          <w:tcPr>
            <w:tcW w:w="1591" w:type="dxa"/>
            <w:shd w:val="clear" w:color="auto" w:fill="auto"/>
          </w:tcPr>
          <w:p w14:paraId="35721A23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14:paraId="756186BB" w14:textId="77777777" w:rsidR="006932D2" w:rsidRDefault="006932D2" w:rsidP="00646839">
            <w:pPr>
              <w:spacing w:line="360" w:lineRule="auto"/>
            </w:pPr>
          </w:p>
        </w:tc>
      </w:tr>
      <w:tr w:rsidR="006932D2" w14:paraId="38B110B3" w14:textId="77777777" w:rsidTr="00646839">
        <w:tc>
          <w:tcPr>
            <w:tcW w:w="1591" w:type="dxa"/>
            <w:shd w:val="clear" w:color="auto" w:fill="auto"/>
          </w:tcPr>
          <w:p w14:paraId="30A01405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14:paraId="082CC5E8" w14:textId="77777777" w:rsidR="006932D2" w:rsidRDefault="006932D2" w:rsidP="00646839">
            <w:pPr>
              <w:spacing w:line="360" w:lineRule="auto"/>
            </w:pPr>
          </w:p>
        </w:tc>
      </w:tr>
      <w:tr w:rsidR="006932D2" w14:paraId="6DF92CF4" w14:textId="77777777" w:rsidTr="00646839">
        <w:trPr>
          <w:trHeight w:val="932"/>
        </w:trPr>
        <w:tc>
          <w:tcPr>
            <w:tcW w:w="1591" w:type="dxa"/>
            <w:shd w:val="clear" w:color="auto" w:fill="auto"/>
          </w:tcPr>
          <w:p w14:paraId="7BDA7E70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14:paraId="08317F9C" w14:textId="77777777" w:rsidR="006932D2" w:rsidRDefault="006932D2" w:rsidP="00646839">
            <w:pPr>
              <w:spacing w:line="360" w:lineRule="auto"/>
            </w:pPr>
          </w:p>
        </w:tc>
      </w:tr>
      <w:tr w:rsidR="006932D2" w14:paraId="2AEE2382" w14:textId="77777777" w:rsidTr="00646839">
        <w:tc>
          <w:tcPr>
            <w:tcW w:w="1591" w:type="dxa"/>
            <w:shd w:val="clear" w:color="auto" w:fill="auto"/>
          </w:tcPr>
          <w:p w14:paraId="0B3E9012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14:paraId="7A29A6BA" w14:textId="77777777" w:rsidR="006932D2" w:rsidRDefault="006932D2" w:rsidP="00646839">
            <w:pPr>
              <w:spacing w:line="360" w:lineRule="auto"/>
            </w:pPr>
          </w:p>
        </w:tc>
      </w:tr>
      <w:tr w:rsidR="006932D2" w14:paraId="5B7EB878" w14:textId="77777777" w:rsidTr="00646839">
        <w:tc>
          <w:tcPr>
            <w:tcW w:w="1591" w:type="dxa"/>
            <w:shd w:val="clear" w:color="auto" w:fill="auto"/>
          </w:tcPr>
          <w:p w14:paraId="0CD50879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14:paraId="63B2C00E" w14:textId="77777777" w:rsidR="006932D2" w:rsidRDefault="006932D2" w:rsidP="00646839">
            <w:pPr>
              <w:spacing w:line="360" w:lineRule="auto"/>
            </w:pPr>
          </w:p>
        </w:tc>
      </w:tr>
    </w:tbl>
    <w:p w14:paraId="2777B634" w14:textId="77777777" w:rsidR="006932D2" w:rsidRPr="002B78E1" w:rsidRDefault="006932D2" w:rsidP="006932D2">
      <w:pPr>
        <w:spacing w:line="360" w:lineRule="auto"/>
        <w:ind w:left="360"/>
      </w:pPr>
    </w:p>
    <w:p w14:paraId="36959DDE" w14:textId="77777777" w:rsidR="006932D2" w:rsidRPr="002B78E1" w:rsidRDefault="004049D8" w:rsidP="006932D2">
      <w:pPr>
        <w:numPr>
          <w:ilvl w:val="0"/>
          <w:numId w:val="2"/>
        </w:numPr>
        <w:spacing w:line="360" w:lineRule="auto"/>
        <w:rPr>
          <w:b/>
        </w:rPr>
      </w:pPr>
      <w:r>
        <w:rPr>
          <w:rFonts w:hint="eastAsia"/>
          <w:b/>
        </w:rPr>
        <w:t>实验二：过程</w:t>
      </w:r>
      <w:r w:rsidR="006932D2" w:rsidRPr="002B78E1">
        <w:rPr>
          <w:rFonts w:hint="eastAsia"/>
          <w:b/>
        </w:rPr>
        <w:t>建模</w:t>
      </w:r>
      <w:r w:rsidR="006932D2" w:rsidRPr="002B78E1">
        <w:rPr>
          <w:rFonts w:hint="eastAsia"/>
          <w:b/>
        </w:rPr>
        <w:t xml:space="preserve"> </w:t>
      </w:r>
      <w:r w:rsidR="006932D2" w:rsidRPr="002B78E1">
        <w:rPr>
          <w:b/>
        </w:rPr>
        <w:t>–</w:t>
      </w:r>
      <w:r w:rsidR="006932D2" w:rsidRPr="002B78E1">
        <w:rPr>
          <w:rFonts w:hint="eastAsia"/>
          <w:b/>
        </w:rPr>
        <w:t xml:space="preserve"> </w:t>
      </w:r>
      <w:r w:rsidR="006932D2" w:rsidRPr="002B78E1">
        <w:rPr>
          <w:rFonts w:hint="eastAsia"/>
          <w:b/>
        </w:rPr>
        <w:t>活动模型</w:t>
      </w:r>
    </w:p>
    <w:p w14:paraId="7B407C2B" w14:textId="77777777" w:rsidR="00C06EB3" w:rsidRDefault="00C06EB3" w:rsidP="006932D2">
      <w:pPr>
        <w:pStyle w:val="a9"/>
      </w:pPr>
      <w:r>
        <w:rPr>
          <w:rFonts w:hint="eastAsia"/>
        </w:rPr>
        <w:t>使用活动图描述系统的业务过程。</w:t>
      </w:r>
    </w:p>
    <w:p w14:paraId="24D6113C" w14:textId="56E998A2" w:rsidR="006932D2" w:rsidRDefault="00C06EB3" w:rsidP="006932D2">
      <w:pPr>
        <w:pStyle w:val="a9"/>
      </w:pPr>
      <w:r>
        <w:rPr>
          <w:rFonts w:hint="eastAsia"/>
        </w:rPr>
        <w:t>方法：将用例规约中的基本流程与扩展流程抽象为过程步骤（</w:t>
      </w:r>
      <w:r>
        <w:rPr>
          <w:rFonts w:hint="eastAsia"/>
        </w:rPr>
        <w:t>Action</w:t>
      </w:r>
      <w:r>
        <w:rPr>
          <w:rFonts w:hint="eastAsia"/>
        </w:rPr>
        <w:t>），画出对应的活动图。</w:t>
      </w:r>
    </w:p>
    <w:p w14:paraId="7C9F4B02" w14:textId="77777777" w:rsidR="0075728B" w:rsidRDefault="0075728B" w:rsidP="006932D2">
      <w:pPr>
        <w:pStyle w:val="a9"/>
      </w:pPr>
    </w:p>
    <w:p w14:paraId="435FFE7E" w14:textId="77777777" w:rsidR="006932D2" w:rsidRDefault="006932D2" w:rsidP="006932D2">
      <w:pPr>
        <w:numPr>
          <w:ilvl w:val="0"/>
          <w:numId w:val="2"/>
        </w:numPr>
        <w:spacing w:line="360" w:lineRule="auto"/>
        <w:rPr>
          <w:b/>
        </w:rPr>
      </w:pPr>
      <w:r w:rsidRPr="00424107">
        <w:rPr>
          <w:rFonts w:hint="eastAsia"/>
          <w:b/>
        </w:rPr>
        <w:t>实验三：逻辑建模</w:t>
      </w:r>
      <w:r w:rsidRPr="00424107">
        <w:rPr>
          <w:rFonts w:hint="eastAsia"/>
          <w:b/>
        </w:rPr>
        <w:t xml:space="preserve"> </w:t>
      </w:r>
      <w:r w:rsidRPr="00424107">
        <w:rPr>
          <w:b/>
        </w:rPr>
        <w:t>–</w:t>
      </w:r>
      <w:r w:rsidRPr="00424107">
        <w:rPr>
          <w:rFonts w:hint="eastAsia"/>
          <w:b/>
        </w:rPr>
        <w:t xml:space="preserve"> </w:t>
      </w:r>
      <w:r w:rsidRPr="00424107">
        <w:rPr>
          <w:rFonts w:hint="eastAsia"/>
          <w:b/>
        </w:rPr>
        <w:t>类模型</w:t>
      </w:r>
    </w:p>
    <w:p w14:paraId="54B2FD7E" w14:textId="2539141A" w:rsidR="006932D2" w:rsidRDefault="00180906" w:rsidP="00180906">
      <w:pPr>
        <w:pStyle w:val="a9"/>
      </w:pPr>
      <w:r w:rsidRPr="00180906">
        <w:rPr>
          <w:rFonts w:hint="eastAsia"/>
        </w:rPr>
        <w:t>基于</w:t>
      </w:r>
      <w:r w:rsidRPr="00180906">
        <w:rPr>
          <w:rFonts w:hint="eastAsia"/>
        </w:rPr>
        <w:t>MVC</w:t>
      </w:r>
      <w:r>
        <w:rPr>
          <w:rFonts w:hint="eastAsia"/>
        </w:rPr>
        <w:t>设计模式找出实现用例的类。</w:t>
      </w:r>
    </w:p>
    <w:p w14:paraId="19C4E88A" w14:textId="402635A7" w:rsidR="00180906" w:rsidRDefault="00180906" w:rsidP="00180906">
      <w:pPr>
        <w:pStyle w:val="a9"/>
      </w:pPr>
      <w:r>
        <w:rPr>
          <w:rFonts w:hint="eastAsia"/>
        </w:rPr>
        <w:t>方法：分别找出实现用例的模型（</w:t>
      </w:r>
      <w:r>
        <w:rPr>
          <w:rFonts w:hint="eastAsia"/>
        </w:rPr>
        <w:t>Model</w:t>
      </w:r>
      <w:r>
        <w:rPr>
          <w:rFonts w:hint="eastAsia"/>
        </w:rPr>
        <w:t>）、视图（</w:t>
      </w:r>
      <w:r>
        <w:rPr>
          <w:rFonts w:hint="eastAsia"/>
        </w:rPr>
        <w:t>View</w:t>
      </w:r>
      <w:r>
        <w:rPr>
          <w:rFonts w:hint="eastAsia"/>
        </w:rPr>
        <w:t>）和控制器（</w:t>
      </w:r>
      <w:r>
        <w:rPr>
          <w:rFonts w:hint="eastAsia"/>
        </w:rPr>
        <w:t>Controller</w:t>
      </w:r>
      <w:r>
        <w:rPr>
          <w:rFonts w:hint="eastAsia"/>
        </w:rPr>
        <w:t>）类，确定类之间的关系及其关键属性，画出类图。</w:t>
      </w:r>
    </w:p>
    <w:p w14:paraId="2ED8290C" w14:textId="5FEA3D7C" w:rsidR="00337895" w:rsidRDefault="00FC6C09" w:rsidP="00180906">
      <w:pPr>
        <w:pStyle w:val="a9"/>
      </w:pPr>
      <w:r>
        <w:rPr>
          <w:rFonts w:hint="eastAsia"/>
        </w:rPr>
        <w:t>参考：讲义</w:t>
      </w:r>
      <w:r w:rsidR="00A44BD5">
        <w:rPr>
          <w:rFonts w:hint="eastAsia"/>
        </w:rPr>
        <w:t>P26</w:t>
      </w:r>
      <w:r w:rsidR="00A44BD5">
        <w:rPr>
          <w:rFonts w:hint="eastAsia"/>
        </w:rPr>
        <w:t>页。</w:t>
      </w:r>
    </w:p>
    <w:p w14:paraId="12A35F73" w14:textId="77777777" w:rsidR="00DD249B" w:rsidRPr="00180906" w:rsidRDefault="00DD249B" w:rsidP="00180906">
      <w:pPr>
        <w:pStyle w:val="a9"/>
      </w:pPr>
    </w:p>
    <w:p w14:paraId="71B39CD1" w14:textId="77777777" w:rsidR="006932D2" w:rsidRDefault="006932D2" w:rsidP="006932D2">
      <w:pPr>
        <w:numPr>
          <w:ilvl w:val="0"/>
          <w:numId w:val="2"/>
        </w:numPr>
        <w:spacing w:line="360" w:lineRule="auto"/>
        <w:rPr>
          <w:b/>
        </w:rPr>
      </w:pPr>
      <w:r>
        <w:rPr>
          <w:rFonts w:hint="eastAsia"/>
          <w:b/>
        </w:rPr>
        <w:t>实验四：交互建模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顺序模型</w:t>
      </w:r>
    </w:p>
    <w:p w14:paraId="1293FA29" w14:textId="5069D96E" w:rsidR="006932D2" w:rsidRPr="00CD2015" w:rsidRDefault="00CD2015" w:rsidP="00CD2015">
      <w:pPr>
        <w:pStyle w:val="a9"/>
      </w:pPr>
      <w:r w:rsidRPr="00CD2015">
        <w:rPr>
          <w:rFonts w:hint="eastAsia"/>
        </w:rPr>
        <w:t>创建各个类（</w:t>
      </w:r>
      <w:r w:rsidRPr="00CD2015">
        <w:rPr>
          <w:rFonts w:hint="eastAsia"/>
        </w:rPr>
        <w:t>MVC</w:t>
      </w:r>
      <w:r w:rsidRPr="00CD2015">
        <w:rPr>
          <w:rFonts w:hint="eastAsia"/>
        </w:rPr>
        <w:t>及</w:t>
      </w:r>
      <w:r w:rsidRPr="00CD2015">
        <w:rPr>
          <w:rFonts w:hint="eastAsia"/>
        </w:rPr>
        <w:t>Actor</w:t>
      </w:r>
      <w:r w:rsidRPr="00CD2015">
        <w:rPr>
          <w:rFonts w:hint="eastAsia"/>
        </w:rPr>
        <w:t>）的对象，并描述对象之间的交互。</w:t>
      </w:r>
    </w:p>
    <w:p w14:paraId="07C73658" w14:textId="65736584" w:rsidR="00CD2015" w:rsidRDefault="00CD2015" w:rsidP="00CD2015">
      <w:pPr>
        <w:pStyle w:val="a9"/>
      </w:pPr>
      <w:r w:rsidRPr="00CD2015">
        <w:rPr>
          <w:rFonts w:hint="eastAsia"/>
        </w:rPr>
        <w:t>方法：</w:t>
      </w:r>
      <w:r>
        <w:rPr>
          <w:rFonts w:hint="eastAsia"/>
        </w:rPr>
        <w:t>分别创建参与者（</w:t>
      </w:r>
      <w:r>
        <w:rPr>
          <w:rFonts w:hint="eastAsia"/>
        </w:rPr>
        <w:t>Actor</w:t>
      </w:r>
      <w:r>
        <w:rPr>
          <w:rFonts w:hint="eastAsia"/>
        </w:rPr>
        <w:t>）、界面类（</w:t>
      </w:r>
      <w:r>
        <w:rPr>
          <w:rFonts w:hint="eastAsia"/>
        </w:rPr>
        <w:t>View</w:t>
      </w:r>
      <w:r>
        <w:rPr>
          <w:rFonts w:hint="eastAsia"/>
        </w:rPr>
        <w:t>）、控制器类（</w:t>
      </w:r>
      <w:r>
        <w:rPr>
          <w:rFonts w:hint="eastAsia"/>
        </w:rPr>
        <w:t>Controller</w:t>
      </w:r>
      <w:r>
        <w:rPr>
          <w:rFonts w:hint="eastAsia"/>
        </w:rPr>
        <w:t>）和模型类（</w:t>
      </w:r>
      <w:r>
        <w:rPr>
          <w:rFonts w:hint="eastAsia"/>
        </w:rPr>
        <w:t>Model</w:t>
      </w:r>
      <w:r>
        <w:rPr>
          <w:rFonts w:hint="eastAsia"/>
        </w:rPr>
        <w:t>）的对象，描述各个对象之间的消息及其顺序，画出顺序图。</w:t>
      </w:r>
    </w:p>
    <w:p w14:paraId="4ABAB205" w14:textId="55A4E5CC" w:rsidR="000D0321" w:rsidRDefault="00FC6C09" w:rsidP="00CD2015">
      <w:pPr>
        <w:pStyle w:val="a9"/>
      </w:pPr>
      <w:r>
        <w:rPr>
          <w:rFonts w:hint="eastAsia"/>
        </w:rPr>
        <w:t>参考：讲义</w:t>
      </w:r>
      <w:r w:rsidR="00A44BD5">
        <w:rPr>
          <w:rFonts w:hint="eastAsia"/>
        </w:rPr>
        <w:t>P33</w:t>
      </w:r>
      <w:r w:rsidR="00A44BD5">
        <w:rPr>
          <w:rFonts w:hint="eastAsia"/>
        </w:rPr>
        <w:t>页</w:t>
      </w:r>
      <w:r>
        <w:rPr>
          <w:rFonts w:hint="eastAsia"/>
        </w:rPr>
        <w:t>8.7.2</w:t>
      </w:r>
      <w:r>
        <w:rPr>
          <w:rFonts w:hint="eastAsia"/>
        </w:rPr>
        <w:t>。</w:t>
      </w:r>
    </w:p>
    <w:p w14:paraId="2091807E" w14:textId="77777777" w:rsidR="00DD249B" w:rsidRPr="00CD2015" w:rsidRDefault="00DD249B" w:rsidP="00CD2015">
      <w:pPr>
        <w:pStyle w:val="a9"/>
      </w:pPr>
    </w:p>
    <w:p w14:paraId="008E3349" w14:textId="3C0BC91A" w:rsidR="006932D2" w:rsidRDefault="006C6692" w:rsidP="006932D2">
      <w:pPr>
        <w:numPr>
          <w:ilvl w:val="0"/>
          <w:numId w:val="2"/>
        </w:numPr>
        <w:spacing w:line="360" w:lineRule="auto"/>
        <w:rPr>
          <w:b/>
        </w:rPr>
      </w:pPr>
      <w:r>
        <w:rPr>
          <w:rFonts w:hint="eastAsia"/>
          <w:b/>
        </w:rPr>
        <w:t>实验五</w:t>
      </w:r>
      <w:r w:rsidR="006932D2">
        <w:rPr>
          <w:rFonts w:hint="eastAsia"/>
          <w:b/>
        </w:rPr>
        <w:t>：状态建模</w:t>
      </w:r>
      <w:r w:rsidR="006932D2">
        <w:rPr>
          <w:rFonts w:hint="eastAsia"/>
          <w:b/>
        </w:rPr>
        <w:t xml:space="preserve"> </w:t>
      </w:r>
      <w:r w:rsidR="006932D2">
        <w:rPr>
          <w:b/>
        </w:rPr>
        <w:t>–</w:t>
      </w:r>
      <w:r w:rsidR="006932D2">
        <w:rPr>
          <w:rFonts w:hint="eastAsia"/>
          <w:b/>
        </w:rPr>
        <w:t xml:space="preserve"> </w:t>
      </w:r>
      <w:r w:rsidR="006932D2">
        <w:rPr>
          <w:rFonts w:hint="eastAsia"/>
          <w:b/>
        </w:rPr>
        <w:t>状态模型</w:t>
      </w:r>
    </w:p>
    <w:p w14:paraId="6A52187C" w14:textId="6299A09E" w:rsidR="006932D2" w:rsidRDefault="006C6692" w:rsidP="006C6692">
      <w:pPr>
        <w:pStyle w:val="a9"/>
      </w:pPr>
      <w:r w:rsidRPr="006C6692">
        <w:rPr>
          <w:rFonts w:hint="eastAsia"/>
        </w:rPr>
        <w:t>对</w:t>
      </w:r>
      <w:r>
        <w:rPr>
          <w:rFonts w:hint="eastAsia"/>
        </w:rPr>
        <w:t>系统中最重要的对象进行状态建模。</w:t>
      </w:r>
    </w:p>
    <w:p w14:paraId="3AB3C210" w14:textId="0B0E2B05" w:rsidR="006C6692" w:rsidRDefault="006C6692" w:rsidP="006C6692">
      <w:pPr>
        <w:pStyle w:val="a9"/>
      </w:pPr>
      <w:r>
        <w:rPr>
          <w:rFonts w:hint="eastAsia"/>
        </w:rPr>
        <w:t>方法：选择一种对象，定义该对象的状态，描述状态之间的切换及条件，画出状态图。</w:t>
      </w:r>
    </w:p>
    <w:p w14:paraId="39951E82" w14:textId="17868CD5" w:rsidR="006C6692" w:rsidRDefault="006C6692" w:rsidP="006C6692">
      <w:pPr>
        <w:pStyle w:val="a9"/>
      </w:pPr>
      <w:r>
        <w:rPr>
          <w:rFonts w:hint="eastAsia"/>
        </w:rPr>
        <w:t>参考：讲义</w:t>
      </w:r>
      <w:r>
        <w:rPr>
          <w:rFonts w:hint="eastAsia"/>
        </w:rPr>
        <w:t>P9</w:t>
      </w:r>
      <w:r>
        <w:rPr>
          <w:rFonts w:hint="eastAsia"/>
        </w:rPr>
        <w:t>和</w:t>
      </w:r>
      <w:r>
        <w:rPr>
          <w:rFonts w:hint="eastAsia"/>
        </w:rPr>
        <w:t>P10</w:t>
      </w:r>
      <w:r>
        <w:rPr>
          <w:rFonts w:hint="eastAsia"/>
        </w:rPr>
        <w:t>页。</w:t>
      </w:r>
    </w:p>
    <w:p w14:paraId="08FB20B8" w14:textId="77777777" w:rsidR="00DD249B" w:rsidRPr="006C6692" w:rsidRDefault="00DD249B" w:rsidP="006C6692">
      <w:pPr>
        <w:pStyle w:val="a9"/>
      </w:pPr>
    </w:p>
    <w:p w14:paraId="6A824A40" w14:textId="322E0B18" w:rsidR="006932D2" w:rsidRDefault="000626E5" w:rsidP="006932D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6932D2" w:rsidRPr="00263F8C">
        <w:rPr>
          <w:rFonts w:hint="eastAsia"/>
          <w:b/>
          <w:sz w:val="28"/>
          <w:szCs w:val="28"/>
        </w:rPr>
        <w:t>、实验体会</w:t>
      </w:r>
    </w:p>
    <w:p w14:paraId="23677290" w14:textId="77777777" w:rsidR="006932D2" w:rsidRPr="006B18AC" w:rsidRDefault="006932D2" w:rsidP="006932D2">
      <w:pPr>
        <w:spacing w:line="360" w:lineRule="auto"/>
        <w:rPr>
          <w:b/>
        </w:rPr>
      </w:pPr>
      <w:r w:rsidRPr="006B18AC">
        <w:rPr>
          <w:rFonts w:hint="eastAsia"/>
          <w:b/>
        </w:rPr>
        <w:t>实验一：</w:t>
      </w:r>
    </w:p>
    <w:p w14:paraId="52A2B4B6" w14:textId="77777777" w:rsidR="006932D2" w:rsidRDefault="006932D2" w:rsidP="006932D2">
      <w:pPr>
        <w:spacing w:line="360" w:lineRule="auto"/>
      </w:pPr>
    </w:p>
    <w:p w14:paraId="46FB7F03" w14:textId="77777777" w:rsidR="006932D2" w:rsidRPr="007C7514" w:rsidRDefault="006932D2" w:rsidP="006932D2">
      <w:pPr>
        <w:spacing w:line="360" w:lineRule="auto"/>
        <w:rPr>
          <w:b/>
        </w:rPr>
      </w:pPr>
      <w:r w:rsidRPr="007C7514">
        <w:rPr>
          <w:rFonts w:hint="eastAsia"/>
          <w:b/>
        </w:rPr>
        <w:t>实验二：</w:t>
      </w:r>
    </w:p>
    <w:p w14:paraId="39446836" w14:textId="77777777" w:rsidR="006932D2" w:rsidRDefault="006932D2" w:rsidP="006932D2">
      <w:pPr>
        <w:spacing w:line="360" w:lineRule="auto"/>
      </w:pPr>
    </w:p>
    <w:p w14:paraId="105EBC75" w14:textId="77777777" w:rsidR="006932D2" w:rsidRPr="007C7514" w:rsidRDefault="006932D2" w:rsidP="006932D2">
      <w:pPr>
        <w:spacing w:line="360" w:lineRule="auto"/>
        <w:rPr>
          <w:b/>
        </w:rPr>
      </w:pPr>
      <w:r w:rsidRPr="007C7514">
        <w:rPr>
          <w:rFonts w:hint="eastAsia"/>
          <w:b/>
        </w:rPr>
        <w:t>实验三：</w:t>
      </w:r>
    </w:p>
    <w:p w14:paraId="1D708A01" w14:textId="77777777" w:rsidR="006932D2" w:rsidRDefault="006932D2" w:rsidP="006932D2">
      <w:pPr>
        <w:spacing w:line="360" w:lineRule="auto"/>
      </w:pPr>
    </w:p>
    <w:p w14:paraId="016B165E" w14:textId="77777777" w:rsidR="006932D2" w:rsidRPr="007C7514" w:rsidRDefault="006932D2" w:rsidP="006932D2">
      <w:pPr>
        <w:spacing w:line="360" w:lineRule="auto"/>
        <w:rPr>
          <w:b/>
        </w:rPr>
      </w:pPr>
      <w:r w:rsidRPr="007C7514">
        <w:rPr>
          <w:rFonts w:hint="eastAsia"/>
          <w:b/>
        </w:rPr>
        <w:t>实验四：</w:t>
      </w:r>
    </w:p>
    <w:p w14:paraId="0445CB00" w14:textId="77777777" w:rsidR="006932D2" w:rsidRDefault="006932D2" w:rsidP="006932D2">
      <w:pPr>
        <w:spacing w:line="360" w:lineRule="auto"/>
      </w:pPr>
    </w:p>
    <w:p w14:paraId="6B568705" w14:textId="214DE4D1" w:rsidR="004345EC" w:rsidRDefault="006932D2" w:rsidP="00DC39D2">
      <w:pPr>
        <w:spacing w:line="360" w:lineRule="auto"/>
      </w:pPr>
      <w:r w:rsidRPr="007C7514">
        <w:rPr>
          <w:rFonts w:hint="eastAsia"/>
          <w:b/>
        </w:rPr>
        <w:t>实验五：</w:t>
      </w:r>
      <w:r w:rsidR="00C661FB">
        <w:rPr>
          <w:rFonts w:hint="eastAsia"/>
        </w:rPr>
        <w:t xml:space="preserve">    </w:t>
      </w:r>
    </w:p>
    <w:sectPr w:rsidR="004345EC">
      <w:footerReference w:type="even" r:id="rId8"/>
      <w:footerReference w:type="default" r:id="rId9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C3229" w14:textId="77777777" w:rsidR="00603100" w:rsidRDefault="00603100">
      <w:r>
        <w:separator/>
      </w:r>
    </w:p>
  </w:endnote>
  <w:endnote w:type="continuationSeparator" w:id="0">
    <w:p w14:paraId="37D6DD0C" w14:textId="77777777" w:rsidR="00603100" w:rsidRDefault="0060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D516" w14:textId="77777777" w:rsidR="00645180" w:rsidRDefault="00645180">
    <w:pPr>
      <w:pStyle w:val="a8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47D8FD3" w14:textId="77777777" w:rsidR="00645180" w:rsidRDefault="00645180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B4DFF" w14:textId="77777777" w:rsidR="00645180" w:rsidRDefault="00645180">
    <w:pPr>
      <w:pStyle w:val="a8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4B910C" wp14:editId="240835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7708A" w14:textId="77777777" w:rsidR="00645180" w:rsidRDefault="00645180">
                          <w:pPr>
                            <w:pStyle w:val="a8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5664AF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910C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OSZw8D7AAAA4QEAABMAAAAAAAAAAAAA&#10;AAAAAAAAAFtDb250ZW50X1R5cGVzXS54bWxQSwECLQAUAAYACAAAACEAI7Jq4dcAAACUAQAACwAA&#10;AAAAAAAAAAAAAAAsAQAAX3JlbHMvLnJlbHNQSwECLQAUAAYACAAAACEAJa/cxUcCAAAyBAAADgAA&#10;AAAAAAAAAAAAAAAsAgAAZHJzL2Uyb0RvYy54bWxQSwECLQAUAAYACAAAACEA8tH9U9cAAAACAQAA&#10;DwAAAAAAAAAAAAAAAACfBAAAZHJzL2Rvd25yZXYueG1sUEsFBgAAAAAEAAQA8wAAAKMFAAAAAA==&#10;" filled="f" stroked="f">
              <v:textbox style="mso-fit-shape-to-text:t" inset="0,0,0,0">
                <w:txbxContent>
                  <w:p w14:paraId="69F7708A" w14:textId="77777777" w:rsidR="00645180" w:rsidRDefault="00645180">
                    <w:pPr>
                      <w:pStyle w:val="a8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5664AF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D84DC" w14:textId="77777777" w:rsidR="00603100" w:rsidRDefault="00603100">
      <w:r>
        <w:separator/>
      </w:r>
    </w:p>
  </w:footnote>
  <w:footnote w:type="continuationSeparator" w:id="0">
    <w:p w14:paraId="430232F6" w14:textId="77777777" w:rsidR="00603100" w:rsidRDefault="00603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FA2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512420"/>
    <w:multiLevelType w:val="hybridMultilevel"/>
    <w:tmpl w:val="025CDD6C"/>
    <w:lvl w:ilvl="0" w:tplc="0400B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CD2515"/>
    <w:multiLevelType w:val="multilevel"/>
    <w:tmpl w:val="9C84074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3">
    <w:nsid w:val="7C814242"/>
    <w:multiLevelType w:val="hybridMultilevel"/>
    <w:tmpl w:val="4606DDB6"/>
    <w:lvl w:ilvl="0" w:tplc="E5601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29"/>
    <w:rsid w:val="000274E2"/>
    <w:rsid w:val="000626E5"/>
    <w:rsid w:val="00093F56"/>
    <w:rsid w:val="000D0321"/>
    <w:rsid w:val="00132706"/>
    <w:rsid w:val="001447F0"/>
    <w:rsid w:val="00165E1F"/>
    <w:rsid w:val="00172A27"/>
    <w:rsid w:val="00180906"/>
    <w:rsid w:val="001B66B7"/>
    <w:rsid w:val="002562B7"/>
    <w:rsid w:val="00296D5D"/>
    <w:rsid w:val="002E00B4"/>
    <w:rsid w:val="002E0A57"/>
    <w:rsid w:val="002E4B3B"/>
    <w:rsid w:val="002E7D25"/>
    <w:rsid w:val="00337895"/>
    <w:rsid w:val="003458E2"/>
    <w:rsid w:val="003628FC"/>
    <w:rsid w:val="003A06F8"/>
    <w:rsid w:val="003B0F7B"/>
    <w:rsid w:val="004002DB"/>
    <w:rsid w:val="004049D8"/>
    <w:rsid w:val="00406DF5"/>
    <w:rsid w:val="00426525"/>
    <w:rsid w:val="004345EC"/>
    <w:rsid w:val="00494A15"/>
    <w:rsid w:val="00501230"/>
    <w:rsid w:val="0053667C"/>
    <w:rsid w:val="0053692E"/>
    <w:rsid w:val="005664AF"/>
    <w:rsid w:val="00597DC1"/>
    <w:rsid w:val="005E00DF"/>
    <w:rsid w:val="005E38B1"/>
    <w:rsid w:val="005E7958"/>
    <w:rsid w:val="005F1898"/>
    <w:rsid w:val="00603100"/>
    <w:rsid w:val="0061091A"/>
    <w:rsid w:val="00645180"/>
    <w:rsid w:val="00646839"/>
    <w:rsid w:val="00653AE6"/>
    <w:rsid w:val="00671634"/>
    <w:rsid w:val="00683920"/>
    <w:rsid w:val="006932D2"/>
    <w:rsid w:val="006B3468"/>
    <w:rsid w:val="006C6692"/>
    <w:rsid w:val="006E39B4"/>
    <w:rsid w:val="006E5C76"/>
    <w:rsid w:val="006F484E"/>
    <w:rsid w:val="007520A6"/>
    <w:rsid w:val="0075728B"/>
    <w:rsid w:val="00782630"/>
    <w:rsid w:val="007978A0"/>
    <w:rsid w:val="007B3808"/>
    <w:rsid w:val="007D5966"/>
    <w:rsid w:val="00805368"/>
    <w:rsid w:val="0080657B"/>
    <w:rsid w:val="00824C1D"/>
    <w:rsid w:val="008300C7"/>
    <w:rsid w:val="00852C9F"/>
    <w:rsid w:val="008D22F9"/>
    <w:rsid w:val="008D4512"/>
    <w:rsid w:val="008D4CCA"/>
    <w:rsid w:val="00912438"/>
    <w:rsid w:val="00993014"/>
    <w:rsid w:val="009E38FC"/>
    <w:rsid w:val="009F62ED"/>
    <w:rsid w:val="00A007BC"/>
    <w:rsid w:val="00A44BD5"/>
    <w:rsid w:val="00A8604E"/>
    <w:rsid w:val="00AA4FE4"/>
    <w:rsid w:val="00AB6B92"/>
    <w:rsid w:val="00AD3E0E"/>
    <w:rsid w:val="00AF7A75"/>
    <w:rsid w:val="00B030FF"/>
    <w:rsid w:val="00B076F7"/>
    <w:rsid w:val="00B34BF4"/>
    <w:rsid w:val="00B477A6"/>
    <w:rsid w:val="00B55384"/>
    <w:rsid w:val="00B642ED"/>
    <w:rsid w:val="00B648CB"/>
    <w:rsid w:val="00B71FFF"/>
    <w:rsid w:val="00B93CA1"/>
    <w:rsid w:val="00C06EB3"/>
    <w:rsid w:val="00C21A0D"/>
    <w:rsid w:val="00C3667A"/>
    <w:rsid w:val="00C661FB"/>
    <w:rsid w:val="00C94954"/>
    <w:rsid w:val="00C97949"/>
    <w:rsid w:val="00CD2015"/>
    <w:rsid w:val="00CD4E98"/>
    <w:rsid w:val="00D12BE6"/>
    <w:rsid w:val="00D43827"/>
    <w:rsid w:val="00D747F0"/>
    <w:rsid w:val="00DC39D2"/>
    <w:rsid w:val="00DC7A79"/>
    <w:rsid w:val="00DD249B"/>
    <w:rsid w:val="00DF3DD0"/>
    <w:rsid w:val="00E15388"/>
    <w:rsid w:val="00E15D34"/>
    <w:rsid w:val="00E15F42"/>
    <w:rsid w:val="00E8533A"/>
    <w:rsid w:val="00ED44C7"/>
    <w:rsid w:val="00EF1E46"/>
    <w:rsid w:val="00F57F9D"/>
    <w:rsid w:val="00FB41D4"/>
    <w:rsid w:val="00FC6C09"/>
    <w:rsid w:val="49F20DD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3EAD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字符"/>
    <w:link w:val="a5"/>
    <w:rPr>
      <w:kern w:val="2"/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6932D2"/>
    <w:pPr>
      <w:ind w:firstLineChars="200" w:firstLine="420"/>
    </w:pPr>
  </w:style>
  <w:style w:type="paragraph" w:styleId="aa">
    <w:name w:val="Document Map"/>
    <w:basedOn w:val="a"/>
    <w:link w:val="ab"/>
    <w:semiHidden/>
    <w:unhideWhenUsed/>
    <w:rsid w:val="002562B7"/>
    <w:rPr>
      <w:rFonts w:ascii="宋体"/>
      <w:sz w:val="24"/>
    </w:rPr>
  </w:style>
  <w:style w:type="character" w:customStyle="1" w:styleId="ab">
    <w:name w:val="文档结构图字符"/>
    <w:basedOn w:val="a0"/>
    <w:link w:val="aa"/>
    <w:semiHidden/>
    <w:rsid w:val="002562B7"/>
    <w:rPr>
      <w:rFonts w:asci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162</Words>
  <Characters>925</Characters>
  <Application>Microsoft Macintosh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计算机科学系实验报告（首页）</vt:lpstr>
    </vt:vector>
  </TitlesOfParts>
  <Manager/>
  <Company>Mircosoft</Company>
  <LinksUpToDate>false</LinksUpToDate>
  <CharactersWithSpaces>1085</CharactersWithSpaces>
  <SharedDoc>false</SharedDoc>
  <HLinks>
    <vt:vector size="6" baseType="variant">
      <vt:variant>
        <vt:i4>6488084</vt:i4>
      </vt:variant>
      <vt:variant>
        <vt:i4>2530</vt:i4>
      </vt:variant>
      <vt:variant>
        <vt:i4>1025</vt:i4>
      </vt:variant>
      <vt:variant>
        <vt:i4>1</vt:i4>
      </vt:variant>
      <vt:variant>
        <vt:lpwstr>usecase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subject/>
  <dc:creator>USER</dc:creator>
  <cp:keywords/>
  <dc:description/>
  <cp:lastModifiedBy>Microsoft Office 用户</cp:lastModifiedBy>
  <cp:revision>33</cp:revision>
  <cp:lastPrinted>2014-12-21T02:57:00Z</cp:lastPrinted>
  <dcterms:created xsi:type="dcterms:W3CDTF">2015-11-27T03:09:00Z</dcterms:created>
  <dcterms:modified xsi:type="dcterms:W3CDTF">2019-03-05T16:08:00Z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